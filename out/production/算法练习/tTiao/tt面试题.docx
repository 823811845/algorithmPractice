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统计注释数量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，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A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80840" cy="442849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23690" cy="4361815"/>
            <wp:effectExtent l="0" t="0" r="1016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436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85590" cy="4380865"/>
            <wp:effectExtent l="0" t="0" r="1016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76065" cy="405701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57015" cy="398081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42740" cy="4076065"/>
            <wp:effectExtent l="0" t="0" r="1016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71315" cy="393319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71315" cy="394271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37990" cy="3914140"/>
            <wp:effectExtent l="0" t="0" r="1016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66540" cy="3980815"/>
            <wp:effectExtent l="0" t="0" r="1016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654224"/>
    <w:multiLevelType w:val="singleLevel"/>
    <w:tmpl w:val="F66542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561C1"/>
    <w:rsid w:val="2C8561C1"/>
    <w:rsid w:val="485C1E25"/>
    <w:rsid w:val="6BB23F3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2018-05-12T02:00:00Z</dcterms:created>
  <dc:creator>赫本</dc:creator>
  <cp:lastModifiedBy>赫本</cp:lastModifiedBy>
  <dcterms:modified xsi:type="dcterms:W3CDTF">2018-05-12T14:22:23Z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